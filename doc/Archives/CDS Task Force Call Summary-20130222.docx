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01" w:rsidRDefault="00C07B01"/>
    <w:p w:rsidR="00C07B01" w:rsidRDefault="00C07B01">
      <w:r>
        <w:t>Attendees</w:t>
      </w:r>
    </w:p>
    <w:p w:rsidR="00C07B01" w:rsidRDefault="00C07B01" w:rsidP="00EE076C">
      <w:pPr>
        <w:pStyle w:val="ListParagraph"/>
        <w:numPr>
          <w:ilvl w:val="0"/>
          <w:numId w:val="1"/>
        </w:numPr>
      </w:pPr>
      <w:r>
        <w:t>Tim  (CCC)</w:t>
      </w:r>
    </w:p>
    <w:p w:rsidR="00C07B01" w:rsidRDefault="00C07B01" w:rsidP="00EE076C">
      <w:pPr>
        <w:pStyle w:val="ListParagraph"/>
        <w:numPr>
          <w:ilvl w:val="0"/>
          <w:numId w:val="1"/>
        </w:numPr>
      </w:pPr>
      <w:r>
        <w:t>Lenny (CCC)</w:t>
      </w:r>
    </w:p>
    <w:p w:rsidR="00C07B01" w:rsidRDefault="00C07B01" w:rsidP="00EE076C">
      <w:pPr>
        <w:pStyle w:val="ListParagraph"/>
        <w:numPr>
          <w:ilvl w:val="0"/>
          <w:numId w:val="1"/>
        </w:numPr>
      </w:pPr>
      <w:r>
        <w:t>Nick (UOPX)</w:t>
      </w:r>
    </w:p>
    <w:p w:rsidR="00C07B01" w:rsidRDefault="00C07B01" w:rsidP="00EE076C">
      <w:pPr>
        <w:pStyle w:val="ListParagraph"/>
        <w:numPr>
          <w:ilvl w:val="0"/>
          <w:numId w:val="1"/>
        </w:numPr>
      </w:pPr>
      <w:r>
        <w:t>John (CSIS)</w:t>
      </w:r>
    </w:p>
    <w:p w:rsidR="00C07B01" w:rsidRDefault="00C07B01" w:rsidP="00EE076C">
      <w:pPr>
        <w:pStyle w:val="ListParagraph"/>
        <w:numPr>
          <w:ilvl w:val="0"/>
          <w:numId w:val="1"/>
        </w:numPr>
      </w:pPr>
      <w:r>
        <w:t>Jam (BC)</w:t>
      </w:r>
    </w:p>
    <w:p w:rsidR="00C07B01" w:rsidRDefault="00C07B01" w:rsidP="001A2A0B">
      <w:r>
        <w:t>Overview</w:t>
      </w:r>
    </w:p>
    <w:p w:rsidR="00C07B01" w:rsidRDefault="00C07B01" w:rsidP="005A7FD1">
      <w:pPr>
        <w:pStyle w:val="ListParagraph"/>
        <w:numPr>
          <w:ilvl w:val="0"/>
          <w:numId w:val="3"/>
        </w:numPr>
      </w:pPr>
      <w:r>
        <w:t>The group modified the CDS Get Delivery Options Workflow (diagram) to clarify a number of areas in the workflow.</w:t>
      </w:r>
      <w:r w:rsidRPr="005A7FD1">
        <w:t xml:space="preserve"> </w:t>
      </w:r>
    </w:p>
    <w:p w:rsidR="00C07B01" w:rsidRDefault="00C07B01" w:rsidP="005A7FD1">
      <w:pPr>
        <w:pStyle w:val="ListParagraph"/>
        <w:numPr>
          <w:ilvl w:val="0"/>
          <w:numId w:val="3"/>
        </w:numPr>
      </w:pPr>
      <w:r>
        <w:t>Updated the diagram – replace “end user XML doc” to “Ed Exchange Envelop”</w:t>
      </w:r>
    </w:p>
    <w:p w:rsidR="00C07B01" w:rsidRDefault="00C07B01" w:rsidP="005A7FD1">
      <w:pPr>
        <w:pStyle w:val="ListParagraph"/>
        <w:numPr>
          <w:ilvl w:val="0"/>
          <w:numId w:val="3"/>
        </w:numPr>
      </w:pPr>
      <w:r>
        <w:t>Sudeep sent draft of DeliveryOptionsRequest xsd to group</w:t>
      </w:r>
      <w:r w:rsidRPr="005A7FD1">
        <w:t xml:space="preserve"> </w:t>
      </w:r>
    </w:p>
    <w:p w:rsidR="00C07B01" w:rsidRDefault="00C07B01" w:rsidP="001A2A0B">
      <w:r>
        <w:t>Next Steps</w:t>
      </w:r>
    </w:p>
    <w:p w:rsidR="00C07B01" w:rsidRDefault="00C07B01" w:rsidP="005A7FD1">
      <w:pPr>
        <w:pStyle w:val="ListParagraph"/>
        <w:numPr>
          <w:ilvl w:val="0"/>
          <w:numId w:val="2"/>
        </w:numPr>
      </w:pPr>
      <w:r>
        <w:t xml:space="preserve">Continue working on the </w:t>
      </w:r>
      <w:r w:rsidRPr="00C159EA">
        <w:t>DeliveryOptionsRequest_v1.0.0.xsd</w:t>
      </w:r>
    </w:p>
    <w:p w:rsidR="00C07B01" w:rsidRDefault="00C07B01" w:rsidP="005A7FD1">
      <w:pPr>
        <w:pStyle w:val="ListParagraph"/>
        <w:numPr>
          <w:ilvl w:val="0"/>
          <w:numId w:val="2"/>
        </w:numPr>
      </w:pPr>
      <w:r>
        <w:t>Review final draft of CDS Get Delivery Options Workflow (diagram)  John is editing and will send.</w:t>
      </w:r>
    </w:p>
    <w:p w:rsidR="00C07B01" w:rsidRDefault="00C07B01" w:rsidP="005A7FD1">
      <w:pPr>
        <w:pStyle w:val="ListParagraph"/>
        <w:numPr>
          <w:ilvl w:val="0"/>
          <w:numId w:val="2"/>
        </w:numPr>
      </w:pPr>
      <w:r>
        <w:t>We decided to p</w:t>
      </w:r>
      <w:bookmarkStart w:id="0" w:name="_GoBack"/>
      <w:bookmarkEnd w:id="0"/>
      <w:r>
        <w:t>ush the concern Jim Wager raised to be discussed for our next meeting.</w:t>
      </w:r>
    </w:p>
    <w:p w:rsidR="00C07B01" w:rsidRDefault="00C07B01" w:rsidP="00C159EA">
      <w:pPr>
        <w:pStyle w:val="ListParagraph"/>
        <w:numPr>
          <w:ilvl w:val="0"/>
          <w:numId w:val="2"/>
        </w:numPr>
      </w:pPr>
      <w:r>
        <w:t>Setup Next meeting.</w:t>
      </w:r>
    </w:p>
    <w:p w:rsidR="00C07B01" w:rsidRDefault="00C07B01" w:rsidP="00C159EA"/>
    <w:sectPr w:rsidR="00C07B01" w:rsidSect="00131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B01" w:rsidRDefault="00C07B01" w:rsidP="00436B86">
      <w:pPr>
        <w:spacing w:after="0" w:line="240" w:lineRule="auto"/>
      </w:pPr>
      <w:r>
        <w:separator/>
      </w:r>
    </w:p>
  </w:endnote>
  <w:endnote w:type="continuationSeparator" w:id="0">
    <w:p w:rsidR="00C07B01" w:rsidRDefault="00C07B01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B01" w:rsidRDefault="00C07B01" w:rsidP="00436B86">
      <w:pPr>
        <w:spacing w:after="0" w:line="240" w:lineRule="auto"/>
      </w:pPr>
      <w:r>
        <w:separator/>
      </w:r>
    </w:p>
  </w:footnote>
  <w:footnote w:type="continuationSeparator" w:id="0">
    <w:p w:rsidR="00C07B01" w:rsidRDefault="00C07B01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B01" w:rsidRDefault="00C07B01">
    <w:pPr>
      <w:pStyle w:val="Header"/>
    </w:pPr>
    <w:r>
      <w:t xml:space="preserve">CDS workgroup meeting </w:t>
    </w:r>
  </w:p>
  <w:p w:rsidR="00C07B01" w:rsidRDefault="00C07B01">
    <w:pPr>
      <w:pStyle w:val="Header"/>
    </w:pPr>
    <w:r>
      <w:t>February 22nd 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76C"/>
    <w:rsid w:val="00050569"/>
    <w:rsid w:val="000A1ED2"/>
    <w:rsid w:val="001315FD"/>
    <w:rsid w:val="001A2A0B"/>
    <w:rsid w:val="003D0761"/>
    <w:rsid w:val="00436B86"/>
    <w:rsid w:val="00521F9D"/>
    <w:rsid w:val="005A7FD1"/>
    <w:rsid w:val="00630554"/>
    <w:rsid w:val="009069CC"/>
    <w:rsid w:val="00AF657A"/>
    <w:rsid w:val="00C07B01"/>
    <w:rsid w:val="00C159EA"/>
    <w:rsid w:val="00EE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F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36B8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36B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88</Words>
  <Characters>508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Attendees</dc:title>
  <dc:subject/>
  <dc:creator>Sudeep Unhale</dc:creator>
  <cp:keywords/>
  <dc:description/>
  <cp:lastModifiedBy>Tim Calhoon</cp:lastModifiedBy>
  <cp:revision>4</cp:revision>
  <dcterms:created xsi:type="dcterms:W3CDTF">2013-02-22T22:16:00Z</dcterms:created>
  <dcterms:modified xsi:type="dcterms:W3CDTF">2013-02-22T22:16:00Z</dcterms:modified>
</cp:coreProperties>
</file>