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C8" w:rsidRDefault="00965FC8"/>
    <w:p w:rsidR="00965FC8" w:rsidRDefault="00965FC8">
      <w:r>
        <w:t>Attendees</w:t>
      </w:r>
    </w:p>
    <w:p w:rsidR="00965FC8" w:rsidRDefault="00965FC8" w:rsidP="00EE076C">
      <w:pPr>
        <w:pStyle w:val="ListParagraph"/>
        <w:numPr>
          <w:ilvl w:val="0"/>
          <w:numId w:val="1"/>
        </w:numPr>
      </w:pPr>
      <w:r>
        <w:t>Kerri  (credentials / Northfield)</w:t>
      </w:r>
    </w:p>
    <w:p w:rsidR="00965FC8" w:rsidRDefault="00965FC8" w:rsidP="00EE076C">
      <w:pPr>
        <w:pStyle w:val="ListParagraph"/>
        <w:numPr>
          <w:ilvl w:val="0"/>
          <w:numId w:val="1"/>
        </w:numPr>
      </w:pPr>
      <w:r>
        <w:t>Tim (CCC)</w:t>
      </w:r>
    </w:p>
    <w:p w:rsidR="00965FC8" w:rsidRDefault="00965FC8" w:rsidP="00EE076C">
      <w:pPr>
        <w:pStyle w:val="ListParagraph"/>
        <w:numPr>
          <w:ilvl w:val="0"/>
          <w:numId w:val="1"/>
        </w:numPr>
      </w:pPr>
      <w:r>
        <w:t>John (CSIS)</w:t>
      </w:r>
    </w:p>
    <w:p w:rsidR="00965FC8" w:rsidRDefault="00965FC8" w:rsidP="00EE076C">
      <w:pPr>
        <w:pStyle w:val="ListParagraph"/>
        <w:numPr>
          <w:ilvl w:val="0"/>
          <w:numId w:val="1"/>
        </w:numPr>
      </w:pPr>
      <w:r>
        <w:t>Jim (ScripSafe)</w:t>
      </w:r>
    </w:p>
    <w:p w:rsidR="00965FC8" w:rsidRDefault="00965FC8" w:rsidP="00EE076C">
      <w:pPr>
        <w:pStyle w:val="ListParagraph"/>
        <w:numPr>
          <w:ilvl w:val="0"/>
          <w:numId w:val="1"/>
        </w:numPr>
      </w:pPr>
      <w:r>
        <w:t>Jason Brown (Parchment)</w:t>
      </w:r>
    </w:p>
    <w:p w:rsidR="00965FC8" w:rsidRDefault="00965FC8" w:rsidP="00EE076C">
      <w:pPr>
        <w:pStyle w:val="ListParagraph"/>
        <w:numPr>
          <w:ilvl w:val="0"/>
          <w:numId w:val="1"/>
        </w:numPr>
      </w:pPr>
      <w:r>
        <w:t>Lenny (CCC)</w:t>
      </w:r>
    </w:p>
    <w:p w:rsidR="00965FC8" w:rsidRDefault="00965FC8" w:rsidP="001A2A0B"/>
    <w:p w:rsidR="00965FC8" w:rsidRDefault="00965FC8" w:rsidP="001A2A0B">
      <w:r>
        <w:t>Overview</w:t>
      </w:r>
    </w:p>
    <w:p w:rsidR="00965FC8" w:rsidRDefault="00965FC8" w:rsidP="00354468">
      <w:pPr>
        <w:pStyle w:val="ListParagraph"/>
        <w:numPr>
          <w:ilvl w:val="0"/>
          <w:numId w:val="3"/>
        </w:numPr>
      </w:pPr>
      <w:r>
        <w:t>The group continued to modify the CDS Get Delivery Options Workflow (diagram) to clarify  the workflow.</w:t>
      </w:r>
      <w:r w:rsidRPr="005A7FD1">
        <w:t xml:space="preserve"> </w:t>
      </w:r>
    </w:p>
    <w:p w:rsidR="00965FC8" w:rsidRDefault="00965FC8" w:rsidP="001A2A0B"/>
    <w:p w:rsidR="00965FC8" w:rsidRDefault="00965FC8" w:rsidP="001A2A0B">
      <w:r>
        <w:t>Next Steps</w:t>
      </w:r>
    </w:p>
    <w:p w:rsidR="00965FC8" w:rsidRDefault="00965FC8" w:rsidP="00354468">
      <w:pPr>
        <w:pStyle w:val="ListParagraph"/>
        <w:numPr>
          <w:ilvl w:val="0"/>
          <w:numId w:val="2"/>
        </w:numPr>
      </w:pPr>
      <w:r>
        <w:t xml:space="preserve">Continue working on the </w:t>
      </w:r>
      <w:r w:rsidRPr="00C159EA">
        <w:t>DeliveryOptionsRequest_v1.0.0.xsd</w:t>
      </w:r>
    </w:p>
    <w:p w:rsidR="00965FC8" w:rsidRDefault="00965FC8" w:rsidP="00354468">
      <w:pPr>
        <w:pStyle w:val="ListParagraph"/>
        <w:numPr>
          <w:ilvl w:val="0"/>
          <w:numId w:val="2"/>
        </w:numPr>
      </w:pPr>
      <w:r>
        <w:t>Review final draft of CDS Get Delivery Options Workflow (diagram)  John is editing and will send.</w:t>
      </w:r>
    </w:p>
    <w:p w:rsidR="00965FC8" w:rsidRDefault="00965FC8" w:rsidP="00C159EA"/>
    <w:sectPr w:rsidR="00965FC8" w:rsidSect="000076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FC8" w:rsidRDefault="00965FC8" w:rsidP="00436B86">
      <w:pPr>
        <w:spacing w:after="0" w:line="240" w:lineRule="auto"/>
      </w:pPr>
      <w:r>
        <w:separator/>
      </w:r>
    </w:p>
  </w:endnote>
  <w:endnote w:type="continuationSeparator" w:id="0">
    <w:p w:rsidR="00965FC8" w:rsidRDefault="00965FC8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FC8" w:rsidRDefault="00965FC8" w:rsidP="00436B86">
      <w:pPr>
        <w:spacing w:after="0" w:line="240" w:lineRule="auto"/>
      </w:pPr>
      <w:r>
        <w:separator/>
      </w:r>
    </w:p>
  </w:footnote>
  <w:footnote w:type="continuationSeparator" w:id="0">
    <w:p w:rsidR="00965FC8" w:rsidRDefault="00965FC8" w:rsidP="0043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C8" w:rsidRDefault="00965FC8">
    <w:pPr>
      <w:pStyle w:val="Header"/>
    </w:pPr>
    <w:r>
      <w:t xml:space="preserve">CDS workgroup meeting </w:t>
    </w:r>
  </w:p>
  <w:p w:rsidR="00965FC8" w:rsidRDefault="00965FC8">
    <w:pPr>
      <w:pStyle w:val="Header"/>
    </w:pPr>
    <w:r>
      <w:t>March 8</w:t>
    </w:r>
    <w:r w:rsidRPr="00436B86">
      <w:rPr>
        <w:vertAlign w:val="superscript"/>
      </w:rPr>
      <w:t>th</w:t>
    </w:r>
    <w:r>
      <w:t xml:space="preserve"> 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3B22BB9"/>
    <w:multiLevelType w:val="hybridMultilevel"/>
    <w:tmpl w:val="4A5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076C"/>
    <w:rsid w:val="000076A9"/>
    <w:rsid w:val="001A2A0B"/>
    <w:rsid w:val="00354468"/>
    <w:rsid w:val="003D0761"/>
    <w:rsid w:val="00436B86"/>
    <w:rsid w:val="00521F9D"/>
    <w:rsid w:val="005A7FD1"/>
    <w:rsid w:val="00630554"/>
    <w:rsid w:val="008B3A81"/>
    <w:rsid w:val="009069CC"/>
    <w:rsid w:val="00965FC8"/>
    <w:rsid w:val="00C159EA"/>
    <w:rsid w:val="00EE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A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36B8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36B8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60</Words>
  <Characters>343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Attendees</dc:title>
  <dc:subject/>
  <dc:creator>Sudeep Unhale</dc:creator>
  <cp:keywords/>
  <dc:description/>
  <cp:lastModifiedBy>Tim Calhoon</cp:lastModifiedBy>
  <cp:revision>2</cp:revision>
  <dcterms:created xsi:type="dcterms:W3CDTF">2013-03-19T23:46:00Z</dcterms:created>
  <dcterms:modified xsi:type="dcterms:W3CDTF">2013-03-19T23:46:00Z</dcterms:modified>
</cp:coreProperties>
</file>