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8D" w:rsidRDefault="00DE618D" w:rsidP="005B2B42">
      <w:pPr>
        <w:pStyle w:val="Header"/>
      </w:pPr>
      <w:r>
        <w:t>CDS Workgroup Meeting  Notes</w:t>
      </w:r>
    </w:p>
    <w:p w:rsidR="00DE618D" w:rsidRDefault="00DE618D" w:rsidP="005B2B42">
      <w:pPr>
        <w:pStyle w:val="Header"/>
      </w:pPr>
      <w:r>
        <w:t>April 5</w:t>
      </w:r>
      <w:r w:rsidRPr="00436B86">
        <w:rPr>
          <w:vertAlign w:val="superscript"/>
        </w:rPr>
        <w:t>th</w:t>
      </w:r>
      <w:r>
        <w:t xml:space="preserve">  2013</w:t>
      </w:r>
    </w:p>
    <w:p w:rsidR="00DE618D" w:rsidRDefault="00DE618D"/>
    <w:p w:rsidR="00DE618D" w:rsidRPr="005B2B42" w:rsidRDefault="00DE618D">
      <w:pPr>
        <w:rPr>
          <w:b/>
        </w:rPr>
      </w:pPr>
      <w:r w:rsidRPr="005B2B42">
        <w:rPr>
          <w:b/>
        </w:rPr>
        <w:t>Attendees</w:t>
      </w:r>
    </w:p>
    <w:p w:rsidR="00DE618D" w:rsidRDefault="00DE618D" w:rsidP="005B2B42">
      <w:pPr>
        <w:numPr>
          <w:ilvl w:val="0"/>
          <w:numId w:val="4"/>
        </w:numPr>
        <w:spacing w:line="240" w:lineRule="auto"/>
      </w:pPr>
      <w:r>
        <w:t>Tim Calhoon (CCC)</w:t>
      </w:r>
    </w:p>
    <w:p w:rsidR="00DE618D" w:rsidRDefault="00DE618D" w:rsidP="005B2B42">
      <w:pPr>
        <w:numPr>
          <w:ilvl w:val="0"/>
          <w:numId w:val="4"/>
        </w:numPr>
        <w:spacing w:line="240" w:lineRule="auto"/>
      </w:pPr>
      <w:r>
        <w:t>Lenny Robison (CCC)</w:t>
      </w:r>
    </w:p>
    <w:p w:rsidR="00DE618D" w:rsidRDefault="00DE618D" w:rsidP="005B2B42">
      <w:pPr>
        <w:numPr>
          <w:ilvl w:val="0"/>
          <w:numId w:val="4"/>
        </w:numPr>
        <w:spacing w:line="240" w:lineRule="auto"/>
      </w:pPr>
      <w:r>
        <w:t>John DiPirro (CSIS)</w:t>
      </w:r>
    </w:p>
    <w:p w:rsidR="00DE618D" w:rsidRDefault="00DE618D" w:rsidP="005B2B42">
      <w:pPr>
        <w:numPr>
          <w:ilvl w:val="0"/>
          <w:numId w:val="4"/>
        </w:numPr>
        <w:spacing w:line="240" w:lineRule="auto"/>
      </w:pPr>
      <w:smartTag w:uri="urn:schemas-microsoft-com:office:smarttags" w:element="place">
        <w:smartTag w:uri="urn:schemas-microsoft-com:office:smarttags" w:element="City">
          <w:r>
            <w:t>Monterrey</w:t>
          </w:r>
        </w:smartTag>
      </w:smartTag>
      <w:r>
        <w:t xml:space="preserve"> Sims (UOP)</w:t>
      </w:r>
    </w:p>
    <w:p w:rsidR="00DE618D" w:rsidRDefault="00DE618D" w:rsidP="005B2B42">
      <w:pPr>
        <w:numPr>
          <w:ilvl w:val="0"/>
          <w:numId w:val="4"/>
        </w:numPr>
        <w:spacing w:line="240" w:lineRule="auto"/>
      </w:pPr>
      <w:r>
        <w:t>Jim (ScripSafe)</w:t>
      </w:r>
    </w:p>
    <w:p w:rsidR="00DE618D" w:rsidRDefault="00DE618D" w:rsidP="005B2B42">
      <w:pPr>
        <w:numPr>
          <w:ilvl w:val="0"/>
          <w:numId w:val="4"/>
        </w:numPr>
        <w:spacing w:line="240" w:lineRule="auto"/>
      </w:pPr>
      <w:r>
        <w:t>Jam Hamidi (BCCampus)</w:t>
      </w:r>
    </w:p>
    <w:p w:rsidR="00DE618D" w:rsidRDefault="00DE618D" w:rsidP="005B2B42"/>
    <w:p w:rsidR="00DE618D" w:rsidRDefault="00DE618D" w:rsidP="005B2B42">
      <w:r>
        <w:t>Reviewed changes to Diagram involving Get Member List.</w:t>
      </w:r>
    </w:p>
    <w:p w:rsidR="00DE618D" w:rsidRDefault="00DE618D" w:rsidP="005B2B42">
      <w:r>
        <w:t>Want to talk to vendors at PESC summit about which factors affect pricing in the Delivery Options Table.</w:t>
      </w:r>
    </w:p>
    <w:p w:rsidR="00DE618D" w:rsidRDefault="00DE618D" w:rsidP="005B2B42">
      <w:r>
        <w:t>Reviewed Routing Info with Jam and we cleared up some confusion around why we needed routing info in the membership directory.</w:t>
      </w:r>
    </w:p>
    <w:p w:rsidR="00DE618D" w:rsidRDefault="00DE618D" w:rsidP="005B2B42">
      <w:r>
        <w:t>Added Sub-Code for situations such as a Department within an Institution.</w:t>
      </w:r>
    </w:p>
    <w:p w:rsidR="00DE618D" w:rsidRDefault="00DE618D" w:rsidP="001A2A0B"/>
    <w:p w:rsidR="00DE618D" w:rsidRPr="005B2B42" w:rsidRDefault="00DE618D" w:rsidP="001A2A0B">
      <w:pPr>
        <w:rPr>
          <w:b/>
        </w:rPr>
      </w:pPr>
      <w:r w:rsidRPr="005B2B42">
        <w:rPr>
          <w:b/>
        </w:rPr>
        <w:t>Next Steps</w:t>
      </w:r>
    </w:p>
    <w:p w:rsidR="00DE618D" w:rsidRDefault="00DE618D" w:rsidP="005B2B42">
      <w:r>
        <w:t>Jam will build a draft of the Delivery Options XML to be reviewed at our next meeting.</w:t>
      </w:r>
    </w:p>
    <w:p w:rsidR="00DE618D" w:rsidRDefault="00DE618D" w:rsidP="005B2B42">
      <w:pPr>
        <w:rPr>
          <w:b/>
        </w:rPr>
      </w:pPr>
    </w:p>
    <w:p w:rsidR="00DE618D" w:rsidRPr="005B2B42" w:rsidRDefault="00DE618D" w:rsidP="005B2B42">
      <w:pPr>
        <w:rPr>
          <w:b/>
        </w:rPr>
      </w:pPr>
      <w:r w:rsidRPr="005B2B42">
        <w:rPr>
          <w:b/>
        </w:rPr>
        <w:t xml:space="preserve">Next Meeting </w:t>
      </w:r>
    </w:p>
    <w:p w:rsidR="00DE618D" w:rsidRDefault="00DE618D" w:rsidP="00C159EA">
      <w:r>
        <w:t>April 19</w:t>
      </w:r>
      <w:r w:rsidRPr="005B2B42">
        <w:rPr>
          <w:vertAlign w:val="superscript"/>
        </w:rPr>
        <w:t>th</w:t>
      </w:r>
      <w:r>
        <w:t>,  10am PDT</w:t>
      </w:r>
    </w:p>
    <w:sectPr w:rsidR="00DE618D" w:rsidSect="0000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18D" w:rsidRDefault="00DE618D" w:rsidP="00436B86">
      <w:pPr>
        <w:spacing w:after="0" w:line="240" w:lineRule="auto"/>
      </w:pPr>
      <w:r>
        <w:separator/>
      </w:r>
    </w:p>
  </w:endnote>
  <w:endnote w:type="continuationSeparator" w:id="0">
    <w:p w:rsidR="00DE618D" w:rsidRDefault="00DE618D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18D" w:rsidRDefault="00DE618D" w:rsidP="00436B86">
      <w:pPr>
        <w:spacing w:after="0" w:line="240" w:lineRule="auto"/>
      </w:pPr>
      <w:r>
        <w:separator/>
      </w:r>
    </w:p>
  </w:footnote>
  <w:footnote w:type="continuationSeparator" w:id="0">
    <w:p w:rsidR="00DE618D" w:rsidRDefault="00DE618D" w:rsidP="00436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3B22BB9"/>
    <w:multiLevelType w:val="hybridMultilevel"/>
    <w:tmpl w:val="4A58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C4D92"/>
    <w:multiLevelType w:val="hybridMultilevel"/>
    <w:tmpl w:val="2396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076C"/>
    <w:rsid w:val="000076A9"/>
    <w:rsid w:val="001A2A0B"/>
    <w:rsid w:val="002F128F"/>
    <w:rsid w:val="00354468"/>
    <w:rsid w:val="003D0761"/>
    <w:rsid w:val="00436B86"/>
    <w:rsid w:val="004B011F"/>
    <w:rsid w:val="00521F9D"/>
    <w:rsid w:val="005A7FD1"/>
    <w:rsid w:val="005B2B42"/>
    <w:rsid w:val="00630554"/>
    <w:rsid w:val="008B3A81"/>
    <w:rsid w:val="009069CC"/>
    <w:rsid w:val="00965FC8"/>
    <w:rsid w:val="00C159EA"/>
    <w:rsid w:val="00DE618D"/>
    <w:rsid w:val="00EE0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A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36B8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36B8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100</Words>
  <Characters>571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Attendees</dc:title>
  <dc:subject/>
  <dc:creator>Sudeep Unhale</dc:creator>
  <cp:keywords/>
  <dc:description/>
  <cp:lastModifiedBy>Tim Calhoon</cp:lastModifiedBy>
  <cp:revision>2</cp:revision>
  <dcterms:created xsi:type="dcterms:W3CDTF">2013-04-05T18:35:00Z</dcterms:created>
  <dcterms:modified xsi:type="dcterms:W3CDTF">2013-04-05T18:35:00Z</dcterms:modified>
</cp:coreProperties>
</file>